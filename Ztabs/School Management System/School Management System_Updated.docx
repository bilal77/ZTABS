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91F" w:rsidRPr="000B1516" w:rsidRDefault="00FF538B">
      <w:pPr>
        <w:rPr>
          <w:b/>
          <w:sz w:val="28"/>
          <w:szCs w:val="28"/>
        </w:rPr>
      </w:pPr>
      <w:r w:rsidRPr="000B1516">
        <w:rPr>
          <w:b/>
          <w:sz w:val="28"/>
          <w:szCs w:val="28"/>
        </w:rPr>
        <w:t>School Management System (SMS)</w:t>
      </w:r>
    </w:p>
    <w:p w:rsidR="00FF538B" w:rsidRDefault="00FF538B"/>
    <w:p w:rsidR="009D3A6B" w:rsidRPr="000B1516" w:rsidRDefault="009D3A6B">
      <w:pPr>
        <w:rPr>
          <w:b/>
        </w:rPr>
      </w:pPr>
      <w:r w:rsidRPr="000B1516">
        <w:rPr>
          <w:b/>
        </w:rPr>
        <w:t>Features:</w:t>
      </w:r>
    </w:p>
    <w:p w:rsidR="009D3A6B" w:rsidRDefault="009D3A6B"/>
    <w:p w:rsidR="009D3A6B" w:rsidRDefault="009837DB" w:rsidP="009837DB">
      <w:pPr>
        <w:pStyle w:val="ListParagraph"/>
        <w:numPr>
          <w:ilvl w:val="0"/>
          <w:numId w:val="1"/>
        </w:numPr>
      </w:pPr>
      <w:r>
        <w:t>Student enrolment on unique ID</w:t>
      </w:r>
    </w:p>
    <w:p w:rsidR="009837DB" w:rsidRDefault="00662C9B" w:rsidP="009837DB">
      <w:pPr>
        <w:pStyle w:val="ListParagraph"/>
        <w:numPr>
          <w:ilvl w:val="0"/>
          <w:numId w:val="1"/>
        </w:numPr>
      </w:pPr>
      <w:r>
        <w:t>Parents’</w:t>
      </w:r>
      <w:r w:rsidR="0085310D">
        <w:t xml:space="preserve"> credentials per student</w:t>
      </w:r>
    </w:p>
    <w:p w:rsidR="0085310D" w:rsidRDefault="0085310D" w:rsidP="009837DB">
      <w:pPr>
        <w:pStyle w:val="ListParagraph"/>
        <w:numPr>
          <w:ilvl w:val="0"/>
          <w:numId w:val="1"/>
        </w:numPr>
      </w:pPr>
      <w:r>
        <w:t>Student’s progress report view</w:t>
      </w:r>
      <w:r w:rsidR="00662C9B">
        <w:t>s including:</w:t>
      </w:r>
      <w:r w:rsidR="00280FE5">
        <w:t xml:space="preserve"> </w:t>
      </w:r>
    </w:p>
    <w:p w:rsidR="00280FE5" w:rsidRDefault="00280FE5" w:rsidP="00280FE5">
      <w:pPr>
        <w:pStyle w:val="ListParagraph"/>
        <w:numPr>
          <w:ilvl w:val="1"/>
          <w:numId w:val="1"/>
        </w:numPr>
      </w:pPr>
      <w:r>
        <w:t>Principal view</w:t>
      </w:r>
    </w:p>
    <w:p w:rsidR="00280FE5" w:rsidRDefault="00280FE5" w:rsidP="00280FE5">
      <w:pPr>
        <w:pStyle w:val="ListParagraph"/>
        <w:numPr>
          <w:ilvl w:val="1"/>
          <w:numId w:val="1"/>
        </w:numPr>
      </w:pPr>
      <w:r>
        <w:t xml:space="preserve">Course teacher view </w:t>
      </w:r>
    </w:p>
    <w:p w:rsidR="00280FE5" w:rsidRDefault="00662C9B" w:rsidP="00280FE5">
      <w:pPr>
        <w:pStyle w:val="ListParagraph"/>
        <w:numPr>
          <w:ilvl w:val="1"/>
          <w:numId w:val="1"/>
        </w:numPr>
      </w:pPr>
      <w:r>
        <w:t xml:space="preserve">SMS to parent’s </w:t>
      </w:r>
      <w:r w:rsidR="00280FE5">
        <w:t xml:space="preserve"> for:</w:t>
      </w:r>
    </w:p>
    <w:p w:rsidR="00280FE5" w:rsidRDefault="00280FE5" w:rsidP="00280FE5">
      <w:pPr>
        <w:pStyle w:val="ListParagraph"/>
        <w:numPr>
          <w:ilvl w:val="2"/>
          <w:numId w:val="1"/>
        </w:numPr>
      </w:pPr>
      <w:r>
        <w:t>Absence</w:t>
      </w:r>
    </w:p>
    <w:p w:rsidR="00280FE5" w:rsidRDefault="00662C9B" w:rsidP="00280FE5">
      <w:pPr>
        <w:pStyle w:val="ListParagraph"/>
        <w:numPr>
          <w:ilvl w:val="2"/>
          <w:numId w:val="1"/>
        </w:numPr>
      </w:pPr>
      <w:r>
        <w:t>For r</w:t>
      </w:r>
      <w:r w:rsidR="00280FE5">
        <w:t>equest</w:t>
      </w:r>
      <w:r>
        <w:t>ing</w:t>
      </w:r>
      <w:r w:rsidR="00280FE5">
        <w:t xml:space="preserve"> a meeting</w:t>
      </w:r>
    </w:p>
    <w:p w:rsidR="0069679D" w:rsidRDefault="0069679D" w:rsidP="00280FE5">
      <w:pPr>
        <w:pStyle w:val="ListParagraph"/>
        <w:numPr>
          <w:ilvl w:val="2"/>
          <w:numId w:val="1"/>
        </w:numPr>
      </w:pPr>
      <w:r>
        <w:t>Disciplinary</w:t>
      </w:r>
      <w:r w:rsidR="00662C9B">
        <w:t xml:space="preserve"> action against student</w:t>
      </w:r>
    </w:p>
    <w:p w:rsidR="0069679D" w:rsidRDefault="00662C9B" w:rsidP="00280FE5">
      <w:pPr>
        <w:pStyle w:val="ListParagraph"/>
        <w:numPr>
          <w:ilvl w:val="2"/>
          <w:numId w:val="1"/>
        </w:numPr>
      </w:pPr>
      <w:r>
        <w:t>Result announcement</w:t>
      </w:r>
    </w:p>
    <w:p w:rsidR="0069679D" w:rsidRDefault="0069679D" w:rsidP="0069679D">
      <w:pPr>
        <w:pStyle w:val="ListParagraph"/>
        <w:numPr>
          <w:ilvl w:val="2"/>
          <w:numId w:val="1"/>
        </w:numPr>
      </w:pPr>
      <w:r>
        <w:t>Customized teacher message (by admin’s approval)</w:t>
      </w:r>
    </w:p>
    <w:p w:rsidR="00280FE5" w:rsidRDefault="00213500" w:rsidP="0069679D">
      <w:pPr>
        <w:pStyle w:val="ListParagraph"/>
        <w:numPr>
          <w:ilvl w:val="0"/>
          <w:numId w:val="2"/>
        </w:numPr>
      </w:pPr>
      <w:r>
        <w:t>School Timeline Planning.</w:t>
      </w:r>
    </w:p>
    <w:p w:rsidR="00213500" w:rsidRDefault="006210E2" w:rsidP="0069679D">
      <w:pPr>
        <w:pStyle w:val="ListParagraph"/>
        <w:numPr>
          <w:ilvl w:val="0"/>
          <w:numId w:val="2"/>
        </w:numPr>
      </w:pPr>
      <w:r>
        <w:t>Announcement SMS for faculty and staff</w:t>
      </w:r>
    </w:p>
    <w:p w:rsidR="006210E2" w:rsidRDefault="004552C8" w:rsidP="0069679D">
      <w:pPr>
        <w:pStyle w:val="ListParagraph"/>
        <w:numPr>
          <w:ilvl w:val="0"/>
          <w:numId w:val="2"/>
        </w:numPr>
      </w:pPr>
      <w:r>
        <w:t>Confirmation SMS by parent for student’s info reception.</w:t>
      </w:r>
    </w:p>
    <w:p w:rsidR="004552C8" w:rsidRDefault="003153DC" w:rsidP="0069679D">
      <w:pPr>
        <w:pStyle w:val="ListParagraph"/>
        <w:numPr>
          <w:ilvl w:val="0"/>
          <w:numId w:val="2"/>
        </w:numPr>
      </w:pPr>
      <w:r>
        <w:t xml:space="preserve">Alumni record maintenance and </w:t>
      </w:r>
      <w:r w:rsidR="00662C9B">
        <w:t xml:space="preserve">greetings via </w:t>
      </w:r>
      <w:r>
        <w:t>SMS for alumni birthday etc.</w:t>
      </w:r>
    </w:p>
    <w:p w:rsidR="003153DC" w:rsidRDefault="00CE69DB" w:rsidP="0069679D">
      <w:pPr>
        <w:pStyle w:val="ListParagraph"/>
        <w:numPr>
          <w:ilvl w:val="0"/>
          <w:numId w:val="2"/>
        </w:numPr>
      </w:pPr>
      <w:r>
        <w:t>Transfer student’s enrolment and record maintenance.</w:t>
      </w:r>
    </w:p>
    <w:p w:rsidR="00CE69DB" w:rsidRDefault="0041703C" w:rsidP="0069679D">
      <w:pPr>
        <w:pStyle w:val="ListParagraph"/>
        <w:numPr>
          <w:ilvl w:val="0"/>
          <w:numId w:val="2"/>
        </w:numPr>
      </w:pPr>
      <w:r>
        <w:t>Staff management.</w:t>
      </w:r>
    </w:p>
    <w:p w:rsidR="0041703C" w:rsidRDefault="008122A0" w:rsidP="0069679D">
      <w:pPr>
        <w:pStyle w:val="ListParagraph"/>
        <w:numPr>
          <w:ilvl w:val="0"/>
          <w:numId w:val="2"/>
        </w:numPr>
      </w:pPr>
      <w:r>
        <w:t>Message on student’s achievement, academic</w:t>
      </w:r>
      <w:r w:rsidR="00662C9B">
        <w:t>/</w:t>
      </w:r>
      <w:r>
        <w:t xml:space="preserve"> extracurricular</w:t>
      </w:r>
      <w:r w:rsidR="00662C9B">
        <w:t xml:space="preserve"> etc</w:t>
      </w:r>
      <w:r>
        <w:t>.</w:t>
      </w:r>
    </w:p>
    <w:p w:rsidR="00F01379" w:rsidRDefault="00F01379" w:rsidP="0069679D">
      <w:pPr>
        <w:pStyle w:val="ListParagraph"/>
        <w:numPr>
          <w:ilvl w:val="0"/>
          <w:numId w:val="2"/>
        </w:numPr>
      </w:pPr>
      <w:r>
        <w:t>Student report view to teachers of other subjects</w:t>
      </w:r>
    </w:p>
    <w:p w:rsidR="004753F1" w:rsidRDefault="004753F1" w:rsidP="0069679D">
      <w:pPr>
        <w:pStyle w:val="ListParagraph"/>
        <w:numPr>
          <w:ilvl w:val="0"/>
          <w:numId w:val="2"/>
        </w:numPr>
      </w:pPr>
      <w:r>
        <w:t>Attendance Management</w:t>
      </w:r>
    </w:p>
    <w:p w:rsidR="004753F1" w:rsidRDefault="004753F1" w:rsidP="0069679D">
      <w:pPr>
        <w:pStyle w:val="ListParagraph"/>
        <w:numPr>
          <w:ilvl w:val="0"/>
          <w:numId w:val="2"/>
        </w:numPr>
      </w:pPr>
      <w:r>
        <w:t>Intercommunication / Notifications between Teacher, Admin and Principal</w:t>
      </w:r>
    </w:p>
    <w:p w:rsidR="001D6A7E" w:rsidRDefault="00496A9C" w:rsidP="0069679D">
      <w:pPr>
        <w:pStyle w:val="ListParagraph"/>
        <w:numPr>
          <w:ilvl w:val="0"/>
          <w:numId w:val="2"/>
        </w:numPr>
      </w:pPr>
      <w:r>
        <w:t>Priority wise messaging</w:t>
      </w:r>
    </w:p>
    <w:p w:rsidR="002E64F8" w:rsidRDefault="002E64F8" w:rsidP="0069679D">
      <w:pPr>
        <w:pStyle w:val="ListParagraph"/>
        <w:numPr>
          <w:ilvl w:val="0"/>
          <w:numId w:val="2"/>
        </w:numPr>
      </w:pPr>
      <w:r>
        <w:t>Holiday Announcements</w:t>
      </w:r>
    </w:p>
    <w:p w:rsidR="009B3182" w:rsidRDefault="009B3182" w:rsidP="0069679D">
      <w:pPr>
        <w:pStyle w:val="ListParagraph"/>
        <w:numPr>
          <w:ilvl w:val="0"/>
          <w:numId w:val="2"/>
        </w:numPr>
      </w:pPr>
      <w:r>
        <w:t>Trip Management</w:t>
      </w:r>
    </w:p>
    <w:p w:rsidR="008508BD" w:rsidRDefault="008508BD" w:rsidP="0069679D">
      <w:pPr>
        <w:pStyle w:val="ListParagraph"/>
        <w:numPr>
          <w:ilvl w:val="0"/>
          <w:numId w:val="2"/>
        </w:numPr>
      </w:pPr>
      <w:r>
        <w:t>Parent Teacher Meeting Record</w:t>
      </w:r>
    </w:p>
    <w:p w:rsidR="000219B9" w:rsidRDefault="000219B9" w:rsidP="0069679D">
      <w:pPr>
        <w:pStyle w:val="ListParagraph"/>
        <w:numPr>
          <w:ilvl w:val="0"/>
          <w:numId w:val="2"/>
        </w:numPr>
      </w:pPr>
      <w:r>
        <w:t>Exam Management</w:t>
      </w:r>
    </w:p>
    <w:p w:rsidR="004D1008" w:rsidRDefault="004D1008" w:rsidP="004D1008"/>
    <w:p w:rsidR="004D1008" w:rsidRDefault="004D1008" w:rsidP="004D1008"/>
    <w:p w:rsidR="004D1008" w:rsidRDefault="00AA373F" w:rsidP="004D1008">
      <w:pPr>
        <w:rPr>
          <w:b/>
        </w:rPr>
      </w:pPr>
      <w:r w:rsidRPr="00B00C09">
        <w:rPr>
          <w:b/>
        </w:rPr>
        <w:t>Technology Used:</w:t>
      </w:r>
    </w:p>
    <w:p w:rsidR="00B00C09" w:rsidRPr="00B00C09" w:rsidRDefault="00B00C09" w:rsidP="004D1008">
      <w:pPr>
        <w:rPr>
          <w:b/>
        </w:rPr>
      </w:pPr>
    </w:p>
    <w:p w:rsidR="00AA373F" w:rsidRDefault="00567FF8" w:rsidP="00AA373F">
      <w:pPr>
        <w:pStyle w:val="ListParagraph"/>
        <w:numPr>
          <w:ilvl w:val="0"/>
          <w:numId w:val="4"/>
        </w:numPr>
      </w:pPr>
      <w:r>
        <w:t>ASP.Net, C#</w:t>
      </w:r>
    </w:p>
    <w:p w:rsidR="007A074F" w:rsidRDefault="007A074F" w:rsidP="00AA373F">
      <w:pPr>
        <w:pStyle w:val="ListParagraph"/>
        <w:numPr>
          <w:ilvl w:val="0"/>
          <w:numId w:val="4"/>
        </w:numPr>
      </w:pPr>
      <w:r>
        <w:t>PHP,CSS</w:t>
      </w:r>
    </w:p>
    <w:p w:rsidR="00567FF8" w:rsidRDefault="00567FF8" w:rsidP="00AA373F">
      <w:pPr>
        <w:pStyle w:val="ListParagraph"/>
        <w:numPr>
          <w:ilvl w:val="0"/>
          <w:numId w:val="4"/>
        </w:numPr>
      </w:pPr>
      <w:r>
        <w:t>SQL server</w:t>
      </w:r>
    </w:p>
    <w:p w:rsidR="003F2532" w:rsidRDefault="00567FF8" w:rsidP="00907936">
      <w:pPr>
        <w:pStyle w:val="ListParagraph"/>
        <w:numPr>
          <w:ilvl w:val="0"/>
          <w:numId w:val="4"/>
        </w:numPr>
      </w:pPr>
      <w:r>
        <w:t>Adobe Photoshop</w:t>
      </w:r>
    </w:p>
    <w:p w:rsidR="00907936" w:rsidRDefault="00907936" w:rsidP="00907936">
      <w:bookmarkStart w:id="0" w:name="_GoBack"/>
      <w:bookmarkEnd w:id="0"/>
    </w:p>
    <w:p w:rsidR="00E36DFA" w:rsidRDefault="00E36DFA" w:rsidP="00E36DFA"/>
    <w:p w:rsidR="00E36DFA" w:rsidRDefault="00E36DFA" w:rsidP="00E36DFA"/>
    <w:sectPr w:rsidR="00E36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C6757"/>
    <w:multiLevelType w:val="hybridMultilevel"/>
    <w:tmpl w:val="6852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4668B"/>
    <w:multiLevelType w:val="hybridMultilevel"/>
    <w:tmpl w:val="4DE6C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C266C"/>
    <w:multiLevelType w:val="hybridMultilevel"/>
    <w:tmpl w:val="819E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D12BEB"/>
    <w:multiLevelType w:val="hybridMultilevel"/>
    <w:tmpl w:val="2564CF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38B"/>
    <w:rsid w:val="000219B9"/>
    <w:rsid w:val="000B1516"/>
    <w:rsid w:val="001D6A7E"/>
    <w:rsid w:val="00213500"/>
    <w:rsid w:val="0024591F"/>
    <w:rsid w:val="00280FE5"/>
    <w:rsid w:val="002E64F8"/>
    <w:rsid w:val="003153DC"/>
    <w:rsid w:val="003F2532"/>
    <w:rsid w:val="0041703C"/>
    <w:rsid w:val="004552C8"/>
    <w:rsid w:val="004753F1"/>
    <w:rsid w:val="00496A9C"/>
    <w:rsid w:val="004D1008"/>
    <w:rsid w:val="00515492"/>
    <w:rsid w:val="00567FF8"/>
    <w:rsid w:val="006210E2"/>
    <w:rsid w:val="00662C9B"/>
    <w:rsid w:val="0069679D"/>
    <w:rsid w:val="007A074F"/>
    <w:rsid w:val="008122A0"/>
    <w:rsid w:val="008508BD"/>
    <w:rsid w:val="0085310D"/>
    <w:rsid w:val="00907936"/>
    <w:rsid w:val="009837DB"/>
    <w:rsid w:val="009B3182"/>
    <w:rsid w:val="009D3A6B"/>
    <w:rsid w:val="00AA373F"/>
    <w:rsid w:val="00B00C09"/>
    <w:rsid w:val="00CE69DB"/>
    <w:rsid w:val="00E36DFA"/>
    <w:rsid w:val="00F01379"/>
    <w:rsid w:val="00FF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237656-BCEE-456F-B244-5A834ED7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izan%20Ahmed%20Somra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(blank)]].dotx</Template>
  <TotalTime>81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Ahmed Somra</dc:creator>
  <cp:keywords/>
  <dc:description/>
  <cp:lastModifiedBy>bilal azhar</cp:lastModifiedBy>
  <cp:revision>31</cp:revision>
  <dcterms:created xsi:type="dcterms:W3CDTF">2013-06-12T13:50:00Z</dcterms:created>
  <dcterms:modified xsi:type="dcterms:W3CDTF">2013-06-29T22:11:00Z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